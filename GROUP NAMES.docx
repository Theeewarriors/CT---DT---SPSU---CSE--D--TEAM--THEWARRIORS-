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36"/>
          <w:szCs w:val="36"/>
        </w:rPr>
      </w:pPr>
      <w:r>
        <w:rPr>
          <w:sz w:val="36"/>
          <w:szCs w:val="36"/>
        </w:rPr>
        <w:t>GROUP NAME : THE WARRIORS         SECTION:- D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sz w:val="36"/>
          <w:szCs w:val="36"/>
        </w:rPr>
        <w:t>1.DHANASRI ARUN                          24CS003369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2.MD.SHAHEED                                24CS003286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3.D.KARTHIK                                     24CS003248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4.B.HEMADITHYA                            24CS003249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5.A.CHANDRA VADHAN                 24CS003364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6.BEERLA AKHIL                              24CS003367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1</Pages>
  <Words>22</Words>
  <Characters>172</Characters>
  <Lines>7</Lines>
  <Paragraphs>7</Paragraphs>
  <CharactersWithSpaces>359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3</cp:revision>
  <dcterms:created xsi:type="dcterms:W3CDTF">2024-09-17T15:59:00Z</dcterms:created>
  <dcterms:modified xsi:type="dcterms:W3CDTF">2024-09-23T13:58:09Z</dcterms:modified>
</cp:coreProperties>
</file>